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template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89"/>
        <w:gridCol w:w="6711"/>
        <w:gridCol w:w="1164"/>
        <w:gridCol w:w="1275"/>
      </w:tblGrid>
      <w:tr w:rsidR="00D101AA" w:rsidRPr="000000D5" w14:paraId="45B67610" w14:textId="77777777" w:rsidTr="00FF6ACA">
        <w:trPr>
          <w:cantSplit/>
          <w:trHeight w:val="566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8AD8A" w14:textId="77777777" w:rsidR="00D101AA" w:rsidRPr="000000D5" w:rsidRDefault="00D101AA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lang w:val="en-GB"/>
              </w:rPr>
              <w:t>DEL</w:t>
            </w:r>
            <w:r w:rsidRPr="000000D5">
              <w:rPr>
                <w:rFonts w:ascii="Times New Roman" w:hAnsi="Times New Roman"/>
                <w:lang w:val="en-GB"/>
              </w:rPr>
              <w:t xml:space="preserve"> B</w:t>
            </w:r>
            <w:r>
              <w:rPr>
                <w:rFonts w:ascii="Times New Roman" w:hAnsi="Times New Roman"/>
                <w:lang w:val="en-GB"/>
              </w:rPr>
              <w:t xml:space="preserve">  </w:t>
            </w:r>
          </w:p>
        </w:tc>
      </w:tr>
      <w:tr w:rsidR="00D101AA" w:rsidRPr="00D101AA" w14:paraId="25894F18" w14:textId="77777777" w:rsidTr="00FF6ACA">
        <w:trPr>
          <w:cantSplit/>
          <w:trHeight w:val="688"/>
        </w:trPr>
        <w:tc>
          <w:tcPr>
            <w:tcW w:w="72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16C3" w14:textId="77777777" w:rsidR="00D101AA" w:rsidRDefault="00D101AA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/>
                <w:lang w:val="en-GB"/>
              </w:rPr>
              <w:t xml:space="preserve">UPPGIFT </w:t>
            </w:r>
            <w:r w:rsidRPr="000000D5">
              <w:rPr>
                <w:rFonts w:ascii="Times New Roman" w:hAnsi="Times New Roman"/>
                <w:lang w:val="en-GB"/>
              </w:rPr>
              <w:t xml:space="preserve"> B</w:t>
            </w:r>
            <w:proofErr w:type="gramEnd"/>
            <w:r w:rsidRPr="000000D5">
              <w:rPr>
                <w:rFonts w:ascii="Times New Roman" w:hAnsi="Times New Roman"/>
                <w:lang w:val="en-GB"/>
              </w:rPr>
              <w:t>2 ANALYS</w:t>
            </w:r>
          </w:p>
          <w:p w14:paraId="2D61ED3D" w14:textId="77777777" w:rsidR="00D101AA" w:rsidRPr="00D101AA" w:rsidRDefault="00D101AA" w:rsidP="00D101AA">
            <w:pPr>
              <w:rPr>
                <w:lang w:val="sv-SE" w:eastAsia="fr-FR"/>
              </w:rPr>
            </w:pPr>
            <w:r w:rsidRPr="00D101AA">
              <w:rPr>
                <w:lang w:val="sv-SE" w:eastAsia="fr-FR"/>
              </w:rPr>
              <w:t xml:space="preserve">Lite klurigare än vanligt. </w:t>
            </w:r>
            <w:r>
              <w:rPr>
                <w:lang w:val="sv-SE" w:eastAsia="fr-FR"/>
              </w:rPr>
              <w:t>Troligtvis svårare än baccen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120E" w14:textId="77777777" w:rsidR="00D101AA" w:rsidRPr="00D101AA" w:rsidRDefault="00D101AA" w:rsidP="00FF6ACA">
            <w:pPr>
              <w:pStyle w:val="Heading1"/>
              <w:jc w:val="center"/>
              <w:rPr>
                <w:rFonts w:ascii="Times New Roman" w:hAnsi="Times New Roman"/>
                <w:lang w:val="sv-SE"/>
              </w:rPr>
            </w:pPr>
            <w:r w:rsidRPr="00D101AA">
              <w:rPr>
                <w:rFonts w:ascii="Times New Roman" w:hAnsi="Times New Roman"/>
                <w:lang w:val="sv-SE"/>
              </w:rPr>
              <w:t>Sida 1/1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DC7534" w14:textId="77777777" w:rsidR="00D101AA" w:rsidRPr="00E6050A" w:rsidRDefault="00D101AA" w:rsidP="00FF6ACA">
            <w:pPr>
              <w:pStyle w:val="Heading1"/>
              <w:jc w:val="center"/>
              <w:rPr>
                <w:rFonts w:ascii="Times New Roman" w:hAnsi="Times New Roman"/>
                <w:lang w:val="sv-SE"/>
              </w:rPr>
            </w:pPr>
            <w:r w:rsidRPr="00E6050A">
              <w:rPr>
                <w:rFonts w:ascii="Times New Roman" w:hAnsi="Times New Roman"/>
                <w:lang w:val="sv-SE"/>
              </w:rPr>
              <w:t>Poäng</w:t>
            </w:r>
          </w:p>
        </w:tc>
      </w:tr>
      <w:tr w:rsidR="00D101AA" w:rsidRPr="00354628" w14:paraId="2F4FFD67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5677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AC014B" w14:textId="77777777" w:rsidR="00D101AA" w:rsidRPr="00666308" w:rsidRDefault="00D101AA" w:rsidP="00FF6ACA">
            <w:pPr>
              <w:spacing w:before="120"/>
              <w:ind w:left="113"/>
              <w:rPr>
                <w:rStyle w:val="hps"/>
                <w:lang w:val="sv-SE"/>
              </w:rPr>
            </w:pPr>
            <w:r w:rsidRPr="00666308">
              <w:rPr>
                <w:rStyle w:val="hps"/>
                <w:lang w:val="sv-SE"/>
              </w:rPr>
              <w:t>Använd miniräknaren till uträkningarna i a), c) och d).</w:t>
            </w:r>
          </w:p>
          <w:p w14:paraId="24BA6F37" w14:textId="77777777" w:rsidR="00D101AA" w:rsidRPr="00666308" w:rsidRDefault="00D101AA" w:rsidP="00FF6ACA">
            <w:pPr>
              <w:spacing w:before="120"/>
              <w:rPr>
                <w:lang w:val="sv-SE"/>
              </w:rPr>
            </w:pPr>
          </w:p>
          <w:p w14:paraId="1F496A13" w14:textId="77777777" w:rsidR="00D101AA" w:rsidRPr="00D101AA" w:rsidRDefault="00D101AA" w:rsidP="00FF6ACA">
            <w:pPr>
              <w:snapToGrid w:val="0"/>
              <w:spacing w:line="360" w:lineRule="auto"/>
              <w:ind w:left="113"/>
              <w:jc w:val="center"/>
              <w:rPr>
                <w:noProof/>
                <w:lang w:val="sv-SE" w:eastAsia="da-DK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FB03401" wp14:editId="35C7E8A0">
                  <wp:extent cx="5095875" cy="2501595"/>
                  <wp:effectExtent l="0" t="0" r="0" b="0"/>
                  <wp:docPr id="13" name="Picture 13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6497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70D41" w14:textId="77777777" w:rsidR="00D101AA" w:rsidRPr="001A5CD9" w:rsidRDefault="00D101AA" w:rsidP="00FF6ACA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before="120"/>
              <w:ind w:left="1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>Två 3m höga stolpar står 8 m från varandra. Mellan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topparna på de två stolparna hä</w:t>
            </w: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>nger ett rep.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Detta åskådliggörs i ovanstående bild. </w:t>
            </w:r>
          </w:p>
          <w:p w14:paraId="184452DA" w14:textId="77777777" w:rsidR="00D101AA" w:rsidRPr="006723F2" w:rsidRDefault="00D101AA" w:rsidP="00FF6ACA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before="120"/>
              <w:ind w:left="1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Repet följer en kurva som ges av ekvationen: </w:t>
            </w:r>
          </w:p>
          <w:p w14:paraId="102B3FAD" w14:textId="77777777" w:rsidR="00D101AA" w:rsidRPr="001A5CD9" w:rsidRDefault="00D101AA" w:rsidP="00FF6ACA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before="120"/>
              <w:ind w:left="1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  <w:r w:rsidRPr="00ED3873">
              <w:rPr>
                <w:rFonts w:ascii="Times New Roman" w:hAnsi="Times New Roman"/>
                <w:position w:val="-10"/>
                <w:sz w:val="24"/>
                <w:szCs w:val="24"/>
                <w:lang w:val="en-GB"/>
              </w:rPr>
              <w:object w:dxaOrig="1560" w:dyaOrig="360" w14:anchorId="29D6F8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15pt;height:19.15pt" o:ole="">
                  <v:imagedata r:id="rId5" o:title=""/>
                </v:shape>
                <o:OLEObject Type="Embed" ProgID="Equation.DSMT4" ShapeID="_x0000_i1025" DrawAspect="Content" ObjectID="_1648241311" r:id="rId6"/>
              </w:object>
            </w:r>
            <w:r w:rsidRPr="001A5CD9">
              <w:rPr>
                <w:rFonts w:ascii="Times New Roman" w:hAnsi="Times New Roman"/>
                <w:sz w:val="24"/>
                <w:szCs w:val="24"/>
                <w:lang w:val="sv-SE"/>
              </w:rPr>
              <w:t>,</w:t>
            </w:r>
          </w:p>
          <w:p w14:paraId="66369873" w14:textId="77777777" w:rsidR="00D101AA" w:rsidRPr="006723F2" w:rsidRDefault="00D101AA" w:rsidP="00FF6ACA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before="120"/>
              <w:ind w:left="1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där </w:t>
            </w:r>
            <w:r w:rsidRPr="006723F2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c</w:t>
            </w:r>
            <w:r w:rsidRPr="006723F2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är ett reellt tal.</w:t>
            </w:r>
          </w:p>
          <w:p w14:paraId="5783745A" w14:textId="77777777" w:rsidR="00D101AA" w:rsidRPr="006723F2" w:rsidRDefault="00D101AA" w:rsidP="00FF6ACA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139535" w14:textId="77777777" w:rsidR="00D101AA" w:rsidRPr="00E6050A" w:rsidRDefault="00D101AA" w:rsidP="00FF6ACA">
            <w:pPr>
              <w:pStyle w:val="Points"/>
              <w:rPr>
                <w:rFonts w:ascii="Times New Roman" w:hAnsi="Times New Roman"/>
                <w:position w:val="-42"/>
                <w:lang w:val="sv-SE"/>
              </w:rPr>
            </w:pPr>
          </w:p>
        </w:tc>
      </w:tr>
      <w:tr w:rsidR="00D101AA" w:rsidRPr="00D101AA" w14:paraId="32B40C88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30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92885" w14:textId="77777777" w:rsidR="00D101AA" w:rsidRPr="000000D5" w:rsidRDefault="00D101AA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  <w:t>a)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43077" w14:textId="77777777" w:rsidR="00D101AA" w:rsidRPr="006723F2" w:rsidRDefault="00D101AA" w:rsidP="00FF6ACA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bCs/>
                <w:lang w:val="sv-SE"/>
              </w:rPr>
            </w:pPr>
            <w:r w:rsidRPr="006723F2">
              <w:rPr>
                <w:rFonts w:cs="Times New Roman"/>
                <w:lang w:val="sv-SE"/>
              </w:rPr>
              <w:t xml:space="preserve">Visa att </w:t>
            </w:r>
            <w:r>
              <w:rPr>
                <w:rFonts w:cs="Times New Roman"/>
                <w:lang w:val="sv-SE"/>
              </w:rPr>
              <w:t>med tre decimalers</w:t>
            </w:r>
            <w:r w:rsidRPr="006723F2">
              <w:rPr>
                <w:rFonts w:cs="Times New Roman"/>
                <w:lang w:val="sv-SE"/>
              </w:rPr>
              <w:t xml:space="preserve"> noggrannhet </w:t>
            </w:r>
            <w:r>
              <w:rPr>
                <w:rFonts w:cs="Times New Roman"/>
                <w:lang w:val="sv-SE"/>
              </w:rPr>
              <w:t>så är</w:t>
            </w:r>
            <w:r w:rsidRPr="006723F2">
              <w:rPr>
                <w:rFonts w:cs="Times New Roman"/>
                <w:lang w:val="sv-SE"/>
              </w:rPr>
              <w:t xml:space="preserve"> </w:t>
            </w:r>
            <w:r w:rsidRPr="004E73BA">
              <w:rPr>
                <w:rFonts w:cs="Times New Roman"/>
                <w:position w:val="-10"/>
                <w:lang w:val="da-DK"/>
              </w:rPr>
              <w:object w:dxaOrig="980" w:dyaOrig="320" w14:anchorId="3700731F">
                <v:shape id="_x0000_i1026" type="#_x0000_t75" style="width:51pt;height:16.15pt" o:ole="">
                  <v:imagedata r:id="rId7" o:title=""/>
                </v:shape>
                <o:OLEObject Type="Embed" ProgID="Equation.DSMT4" ShapeID="_x0000_i1026" DrawAspect="Content" ObjectID="_1648241312" r:id="rId8"/>
              </w:object>
            </w:r>
            <w:r w:rsidRPr="006723F2">
              <w:rPr>
                <w:rFonts w:cs="Times New Roman"/>
                <w:lang w:val="sv-SE" w:eastAsia="fr-FR"/>
              </w:rPr>
              <w:t>.</w:t>
            </w:r>
            <w:r>
              <w:rPr>
                <w:rFonts w:cs="Times New Roman"/>
                <w:lang w:val="sv-SE" w:eastAsia="fr-FR"/>
              </w:rPr>
              <w:t xml:space="preserve">  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3F6E8" w14:textId="77777777" w:rsidR="00D101AA" w:rsidRPr="00D101AA" w:rsidRDefault="00D101AA" w:rsidP="00FF6ACA">
            <w:pPr>
              <w:jc w:val="center"/>
              <w:rPr>
                <w:lang w:val="sv-SE"/>
              </w:rPr>
            </w:pPr>
            <w:r w:rsidRPr="00D101AA">
              <w:rPr>
                <w:lang w:val="sv-SE"/>
              </w:rPr>
              <w:t>4 poäng</w:t>
            </w:r>
          </w:p>
        </w:tc>
      </w:tr>
      <w:tr w:rsidR="00D101AA" w:rsidRPr="00D101AA" w14:paraId="16ADDAD2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579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1869D" w14:textId="77777777" w:rsidR="00D101AA" w:rsidRPr="00D101AA" w:rsidRDefault="00D101AA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sv-SE"/>
              </w:rPr>
            </w:pPr>
            <w:r w:rsidRPr="00D101AA">
              <w:rPr>
                <w:rFonts w:ascii="Times New Roman" w:hAnsi="Times New Roman" w:cs="Times New Roman"/>
                <w:b w:val="0"/>
                <w:color w:val="auto"/>
                <w:lang w:val="sv-SE"/>
              </w:rPr>
              <w:t>b)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5FA46" w14:textId="77777777" w:rsidR="00D101AA" w:rsidRPr="00666308" w:rsidRDefault="00D101AA" w:rsidP="00FF6ACA">
            <w:pPr>
              <w:widowControl w:val="0"/>
              <w:contextualSpacing/>
              <w:rPr>
                <w:lang w:val="sv-SE" w:eastAsia="fr-FR"/>
              </w:rPr>
            </w:pPr>
            <w:r w:rsidRPr="00666308">
              <w:rPr>
                <w:lang w:val="sv-SE"/>
              </w:rPr>
              <w:t>Beräkna repets lägsta höjd över marken.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EFC9E" w14:textId="77777777" w:rsidR="00D101AA" w:rsidRPr="00D101AA" w:rsidRDefault="00D101AA" w:rsidP="00FF6ACA">
            <w:pPr>
              <w:jc w:val="center"/>
              <w:rPr>
                <w:lang w:val="sv-SE"/>
              </w:rPr>
            </w:pPr>
            <w:r w:rsidRPr="00D101AA">
              <w:rPr>
                <w:lang w:val="sv-SE"/>
              </w:rPr>
              <w:t>2 poäng</w:t>
            </w:r>
          </w:p>
        </w:tc>
      </w:tr>
      <w:tr w:rsidR="00D101AA" w:rsidRPr="000000D5" w14:paraId="4E4FC3ED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682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5E37" w14:textId="77777777" w:rsidR="00D101AA" w:rsidRPr="00D101AA" w:rsidRDefault="00D101AA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sv-SE"/>
              </w:rPr>
            </w:pPr>
            <w:r w:rsidRPr="00D101AA">
              <w:rPr>
                <w:rFonts w:ascii="Times New Roman" w:hAnsi="Times New Roman" w:cs="Times New Roman"/>
                <w:b w:val="0"/>
                <w:color w:val="auto"/>
                <w:lang w:val="sv-SE"/>
              </w:rPr>
              <w:t>c)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B3919" w14:textId="77777777" w:rsidR="00D101AA" w:rsidRPr="006723F2" w:rsidRDefault="00D101AA" w:rsidP="00FF6ACA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cs="Times New Roman"/>
                <w:lang w:val="sv-SE"/>
              </w:rPr>
            </w:pPr>
            <w:r>
              <w:rPr>
                <w:rFonts w:cs="Times New Roman"/>
                <w:lang w:val="sv-SE"/>
              </w:rPr>
              <w:t>Två punkter på repet befinner</w:t>
            </w:r>
            <w:r w:rsidRPr="006723F2">
              <w:rPr>
                <w:rFonts w:cs="Times New Roman"/>
                <w:lang w:val="sv-SE"/>
              </w:rPr>
              <w:t xml:space="preserve"> sig 2 m </w:t>
            </w:r>
            <w:r>
              <w:rPr>
                <w:rFonts w:cs="Times New Roman"/>
                <w:lang w:val="sv-SE"/>
              </w:rPr>
              <w:t>ö</w:t>
            </w:r>
            <w:r w:rsidRPr="006723F2">
              <w:rPr>
                <w:rFonts w:cs="Times New Roman"/>
                <w:lang w:val="sv-SE"/>
              </w:rPr>
              <w:t xml:space="preserve">ver marken. </w:t>
            </w:r>
          </w:p>
          <w:p w14:paraId="4A6A5B1C" w14:textId="77777777" w:rsidR="00D101AA" w:rsidRPr="00666308" w:rsidRDefault="00D101AA" w:rsidP="00FF6ACA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cs="Times New Roman"/>
                <w:lang w:val="sv-SE" w:eastAsia="fr-FR"/>
              </w:rPr>
            </w:pPr>
            <w:r w:rsidRPr="005F02FC">
              <w:rPr>
                <w:rFonts w:cs="Times New Roman"/>
                <w:lang w:val="sv-SE"/>
              </w:rPr>
              <w:t>Bestäm avståndet mellan dessa två punkter.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611A4" w14:textId="77777777" w:rsidR="00D101AA" w:rsidRPr="00E6050A" w:rsidRDefault="00D101AA" w:rsidP="00FF6ACA">
            <w:pPr>
              <w:jc w:val="center"/>
            </w:pPr>
            <w:r w:rsidRPr="00E6050A">
              <w:t xml:space="preserve">4 </w:t>
            </w:r>
            <w:proofErr w:type="spellStart"/>
            <w:r w:rsidRPr="00E6050A">
              <w:t>poäng</w:t>
            </w:r>
            <w:proofErr w:type="spellEnd"/>
          </w:p>
        </w:tc>
      </w:tr>
      <w:tr w:rsidR="00D101AA" w:rsidRPr="005F02FC" w14:paraId="261C1F9A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1253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1C44F8" w14:textId="77777777" w:rsidR="00D101AA" w:rsidRPr="000000D5" w:rsidRDefault="00D101AA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d)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ED130" w14:textId="77777777" w:rsidR="00D101AA" w:rsidRPr="00666308" w:rsidRDefault="00D101AA" w:rsidP="00FF6ACA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cs="Times New Roman"/>
                <w:lang w:val="sv-SE"/>
              </w:rPr>
            </w:pPr>
            <w:r w:rsidRPr="00E6050A">
              <w:rPr>
                <w:rFonts w:cs="Times New Roman"/>
                <w:lang w:val="sv-SE"/>
              </w:rPr>
              <w:t>Hur långt är repet</w:t>
            </w:r>
            <w:r w:rsidRPr="00666308">
              <w:rPr>
                <w:rFonts w:cs="Times New Roman"/>
                <w:lang w:val="sv-SE"/>
              </w:rPr>
              <w:t>?</w:t>
            </w:r>
          </w:p>
          <w:p w14:paraId="69FBD1E9" w14:textId="77777777" w:rsidR="00D101AA" w:rsidRPr="005F02FC" w:rsidRDefault="00D101AA" w:rsidP="00FF6ACA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lang w:val="sv-SE"/>
              </w:rPr>
            </w:pPr>
            <w:r>
              <w:rPr>
                <w:rFonts w:cs="Times New Roman"/>
                <w:lang w:val="sv-SE"/>
              </w:rPr>
              <w:t>Till</w:t>
            </w:r>
            <w:r w:rsidRPr="005F02FC">
              <w:rPr>
                <w:rFonts w:cs="Times New Roman"/>
                <w:lang w:val="sv-SE"/>
              </w:rPr>
              <w:t xml:space="preserve"> denna uträkning kan du t.ex.</w:t>
            </w:r>
            <w:r>
              <w:rPr>
                <w:rFonts w:cs="Times New Roman"/>
                <w:lang w:val="sv-SE"/>
              </w:rPr>
              <w:t xml:space="preserve"> använda formeln</w:t>
            </w:r>
            <w:r w:rsidRPr="005F02FC">
              <w:rPr>
                <w:rFonts w:cs="Times New Roman"/>
                <w:lang w:val="sv-SE"/>
              </w:rPr>
              <w:t xml:space="preserve"> </w:t>
            </w:r>
            <w:r w:rsidRPr="004608F5">
              <w:rPr>
                <w:rFonts w:cs="Times New Roman"/>
                <w:position w:val="-18"/>
              </w:rPr>
              <w:object w:dxaOrig="2260" w:dyaOrig="520" w14:anchorId="274D3B3D">
                <v:shape id="_x0000_i1027" type="#_x0000_t75" style="width:112.9pt;height:25.9pt" o:ole="">
                  <v:imagedata r:id="rId9" o:title=""/>
                </v:shape>
                <o:OLEObject Type="Embed" ProgID="Equation.DSMT4" ShapeID="_x0000_i1027" DrawAspect="Content" ObjectID="_1648241313" r:id="rId10"/>
              </w:object>
            </w:r>
            <w:r w:rsidRPr="005F02FC">
              <w:rPr>
                <w:rFonts w:cs="Times New Roman"/>
                <w:lang w:val="sv-SE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CFAD" w14:textId="77777777" w:rsidR="00D101AA" w:rsidRPr="00E6050A" w:rsidRDefault="00D101AA" w:rsidP="00FF6ACA">
            <w:pPr>
              <w:jc w:val="center"/>
            </w:pPr>
            <w:r w:rsidRPr="00E6050A">
              <w:t xml:space="preserve">5 </w:t>
            </w:r>
            <w:proofErr w:type="spellStart"/>
            <w:r w:rsidRPr="00E6050A">
              <w:t>poäng</w:t>
            </w:r>
            <w:proofErr w:type="spellEnd"/>
          </w:p>
        </w:tc>
      </w:tr>
    </w:tbl>
    <w:p w14:paraId="1FF5253F" w14:textId="77777777" w:rsidR="00B3562B" w:rsidRDefault="00673006"/>
    <w:sectPr w:rsidR="00B3562B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A"/>
    <w:rsid w:val="00673006"/>
    <w:rsid w:val="006F4382"/>
    <w:rsid w:val="0095727F"/>
    <w:rsid w:val="00D1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D4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1AA"/>
  </w:style>
  <w:style w:type="paragraph" w:styleId="Heading1">
    <w:name w:val="heading 1"/>
    <w:basedOn w:val="Normal"/>
    <w:next w:val="Normal"/>
    <w:link w:val="Heading1Char"/>
    <w:qFormat/>
    <w:rsid w:val="00D101AA"/>
    <w:pPr>
      <w:keepNext/>
      <w:outlineLvl w:val="0"/>
    </w:pPr>
    <w:rPr>
      <w:rFonts w:ascii="Arial" w:hAnsi="Arial" w:cs="Arial"/>
      <w:b/>
      <w:bCs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1AA"/>
    <w:rPr>
      <w:rFonts w:ascii="Arial" w:hAnsi="Arial" w:cs="Arial"/>
      <w:b/>
      <w:bCs/>
      <w:lang w:val="fr-FR" w:eastAsia="fr-FR"/>
    </w:rPr>
  </w:style>
  <w:style w:type="paragraph" w:customStyle="1" w:styleId="Points">
    <w:name w:val="Points"/>
    <w:basedOn w:val="Normal"/>
    <w:rsid w:val="00D101AA"/>
    <w:pPr>
      <w:jc w:val="center"/>
    </w:pPr>
    <w:rPr>
      <w:rFonts w:ascii="Arial" w:hAnsi="Arial" w:cs="Arial"/>
      <w:b/>
      <w:bCs/>
      <w:color w:val="000000"/>
      <w:lang w:val="fr-FR" w:eastAsia="fr-FR"/>
    </w:rPr>
  </w:style>
  <w:style w:type="character" w:customStyle="1" w:styleId="hps">
    <w:name w:val="hps"/>
    <w:basedOn w:val="DefaultParagraphFont"/>
    <w:rsid w:val="00D101AA"/>
  </w:style>
  <w:style w:type="paragraph" w:styleId="ListParagraph">
    <w:name w:val="List Paragraph"/>
    <w:basedOn w:val="Normal"/>
    <w:uiPriority w:val="34"/>
    <w:qFormat/>
    <w:rsid w:val="00D101AA"/>
    <w:pPr>
      <w:ind w:left="720"/>
    </w:pPr>
    <w:rPr>
      <w:rFonts w:cs="Calibri"/>
    </w:rPr>
  </w:style>
  <w:style w:type="paragraph" w:customStyle="1" w:styleId="TableGrid1">
    <w:name w:val="Table Grid1"/>
    <w:rsid w:val="00D101AA"/>
    <w:rPr>
      <w:rFonts w:ascii="Calibri" w:eastAsia="ヒラギノ角ゴ Pro W3" w:hAnsi="Calibri" w:cs="Times New Roman"/>
      <w:color w:val="000000"/>
      <w:sz w:val="22"/>
      <w:szCs w:val="20"/>
      <w:lang w:val="nl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14BA46536DC4FA41D8C23E4E39EF0" ma:contentTypeVersion="9" ma:contentTypeDescription="Create a new document." ma:contentTypeScope="" ma:versionID="b0b251b68a9154a7a86ff4e8d095f976">
  <xsd:schema xmlns:xsd="http://www.w3.org/2001/XMLSchema" xmlns:xs="http://www.w3.org/2001/XMLSchema" xmlns:p="http://schemas.microsoft.com/office/2006/metadata/properties" xmlns:ns2="48230366-685e-4808-aa67-6f84ba6dc5be" targetNamespace="http://schemas.microsoft.com/office/2006/metadata/properties" ma:root="true" ma:fieldsID="c61d270a070a9bcc37da8d64297b113b" ns2:_="">
    <xsd:import namespace="48230366-685e-4808-aa67-6f84ba6dc5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30366-685e-4808-aa67-6f84ba6dc5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230366-685e-4808-aa67-6f84ba6dc5be" xsi:nil="true"/>
  </documentManagement>
</p:properties>
</file>

<file path=customXml/itemProps1.xml><?xml version="1.0" encoding="utf-8"?>
<ds:datastoreItem xmlns:ds="http://schemas.openxmlformats.org/officeDocument/2006/customXml" ds:itemID="{96F0DCED-7273-4398-A2BC-24E856B58E9E}"/>
</file>

<file path=customXml/itemProps2.xml><?xml version="1.0" encoding="utf-8"?>
<ds:datastoreItem xmlns:ds="http://schemas.openxmlformats.org/officeDocument/2006/customXml" ds:itemID="{54B497AD-7C6D-4927-AE77-01FD96F0D0D3}"/>
</file>

<file path=customXml/itemProps3.xml><?xml version="1.0" encoding="utf-8"?>
<ds:datastoreItem xmlns:ds="http://schemas.openxmlformats.org/officeDocument/2006/customXml" ds:itemID="{C9CC2CFB-8E5E-490F-88E2-B4AA8098C394}"/>
</file>

<file path=docProps/app.xml><?xml version="1.0" encoding="utf-8"?>
<Properties xmlns="http://schemas.openxmlformats.org/officeDocument/2006/extended-properties" xmlns:vt="http://schemas.openxmlformats.org/officeDocument/2006/docPropsVTypes">
  <Template>LESSON 2 WEEK 18 LÄNGD PÅ GRAF.dotx</Template>
  <TotalTime>0</TotalTime>
  <Pages>1</Pages>
  <Words>112</Words>
  <Characters>645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2020-04-12T22:00:00Z</dcterms:created>
  <dcterms:modified xsi:type="dcterms:W3CDTF">2020-04-12T22:00:00Z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0x01010078414BA46536DC4FA41D8C23E4E39EF0</vt:lpwstr>
  </property>
</Properties>
</file>