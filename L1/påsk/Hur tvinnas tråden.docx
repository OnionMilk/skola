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CB" w:rsidRDefault="00D167B6" w:rsidP="00D167B6">
      <w:pPr>
        <w:pStyle w:val="Title"/>
        <w:rPr>
          <w:sz w:val="36"/>
          <w:szCs w:val="36"/>
          <w:lang w:val="sv-SE"/>
        </w:rPr>
      </w:pPr>
      <w:r w:rsidRPr="00D167B6">
        <w:rPr>
          <w:sz w:val="36"/>
          <w:szCs w:val="36"/>
          <w:lang w:val="sv-SE"/>
        </w:rPr>
        <w:t>Hur tvinnas tråden?</w:t>
      </w:r>
    </w:p>
    <w:p w:rsidR="00D167B6" w:rsidRPr="00D167B6" w:rsidRDefault="00D167B6" w:rsidP="00D167B6">
      <w:pPr>
        <w:rPr>
          <w:lang w:val="sv-SE"/>
        </w:rPr>
      </w:pPr>
    </w:p>
    <w:p w:rsidR="00D167B6" w:rsidRDefault="00D167B6">
      <w:pPr>
        <w:rPr>
          <w:lang w:val="sv-SE"/>
        </w:rPr>
      </w:pPr>
      <w:r>
        <w:rPr>
          <w:lang w:val="sv-SE"/>
        </w:rPr>
        <w:t xml:space="preserve">Berättarperspektiv: </w:t>
      </w:r>
    </w:p>
    <w:p w:rsidR="00D167B6" w:rsidRDefault="00D167B6" w:rsidP="00D167B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Vem berättar? </w:t>
      </w:r>
    </w:p>
    <w:p w:rsidR="00EC46CC" w:rsidRDefault="00EC46CC" w:rsidP="00EC46CC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Allvetande?</w:t>
      </w:r>
    </w:p>
    <w:p w:rsidR="00EC46CC" w:rsidRDefault="00EC46CC" w:rsidP="00EC46CC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Utomstående?</w:t>
      </w:r>
    </w:p>
    <w:p w:rsidR="00EC46CC" w:rsidRDefault="00EC46CC" w:rsidP="00EC46CC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Jag-berättare</w:t>
      </w:r>
    </w:p>
    <w:p w:rsidR="00D167B6" w:rsidRDefault="00D167B6" w:rsidP="00D167B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Ur vems synvinkel berättas historien?</w:t>
      </w:r>
    </w:p>
    <w:p w:rsidR="00DC7E70" w:rsidRDefault="00DC7E70" w:rsidP="00DC7E7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Beskriver författaren utifrån en eller fleras synvinkel?</w:t>
      </w:r>
    </w:p>
    <w:p w:rsidR="00DC7E70" w:rsidRDefault="00DC7E70" w:rsidP="00DC7E7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Växlar perspektivet genom berättelsen?</w:t>
      </w:r>
    </w:p>
    <w:p w:rsidR="00F34398" w:rsidRDefault="00F34398" w:rsidP="00DC7E7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Vems parti tar vi? Hur skapas denna sympati?</w:t>
      </w:r>
    </w:p>
    <w:p w:rsidR="00D167B6" w:rsidRDefault="00D167B6" w:rsidP="00D167B6">
      <w:pPr>
        <w:rPr>
          <w:lang w:val="sv-SE"/>
        </w:rPr>
      </w:pPr>
      <w:r>
        <w:rPr>
          <w:lang w:val="sv-SE"/>
        </w:rPr>
        <w:t xml:space="preserve">Tid </w:t>
      </w:r>
    </w:p>
    <w:p w:rsidR="00D167B6" w:rsidRDefault="00D167B6" w:rsidP="00D167B6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Var observant på överhoppad tid. </w:t>
      </w:r>
      <w:r w:rsidR="005D32E8">
        <w:rPr>
          <w:lang w:val="sv-SE"/>
        </w:rPr>
        <w:t>Hur märks det?</w:t>
      </w:r>
    </w:p>
    <w:p w:rsidR="00D167B6" w:rsidRDefault="00D167B6" w:rsidP="00D167B6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Sker tillbakablickar?</w:t>
      </w:r>
      <w:r w:rsidR="005D32E8">
        <w:rPr>
          <w:lang w:val="sv-SE"/>
        </w:rPr>
        <w:t xml:space="preserve"> Vilken roll spelar de?</w:t>
      </w:r>
    </w:p>
    <w:p w:rsidR="00D167B6" w:rsidRDefault="00D167B6" w:rsidP="00D167B6">
      <w:pPr>
        <w:rPr>
          <w:lang w:val="sv-SE"/>
        </w:rPr>
      </w:pPr>
    </w:p>
    <w:p w:rsidR="00D167B6" w:rsidRDefault="00D167B6" w:rsidP="00D167B6">
      <w:pPr>
        <w:rPr>
          <w:lang w:val="sv-SE"/>
        </w:rPr>
      </w:pPr>
      <w:r>
        <w:rPr>
          <w:lang w:val="sv-SE"/>
        </w:rPr>
        <w:t>Miljö</w:t>
      </w:r>
    </w:p>
    <w:p w:rsidR="00D167B6" w:rsidRDefault="00D167B6" w:rsidP="00D167B6">
      <w:pPr>
        <w:pStyle w:val="ListParagraph"/>
        <w:numPr>
          <w:ilvl w:val="0"/>
          <w:numId w:val="3"/>
        </w:numPr>
        <w:rPr>
          <w:lang w:val="sv-SE"/>
        </w:rPr>
      </w:pPr>
      <w:r w:rsidRPr="00D167B6">
        <w:rPr>
          <w:lang w:val="sv-SE"/>
        </w:rPr>
        <w:t>Var utspelas berättelsen?</w:t>
      </w:r>
    </w:p>
    <w:p w:rsidR="00D14F58" w:rsidRDefault="00D14F58" w:rsidP="00D14F58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Stad, landsbygd, naturen etc.</w:t>
      </w:r>
    </w:p>
    <w:p w:rsidR="00D14F58" w:rsidRDefault="00D14F58" w:rsidP="00D14F58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Särskild byggnad, rum</w:t>
      </w:r>
    </w:p>
    <w:p w:rsidR="00D167B6" w:rsidRDefault="00D167B6" w:rsidP="00D167B6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Vilken stämning skapas av miljön?</w:t>
      </w:r>
    </w:p>
    <w:p w:rsidR="00D167B6" w:rsidRDefault="00D167B6" w:rsidP="00D167B6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Vilken social miljö skildras?</w:t>
      </w:r>
    </w:p>
    <w:p w:rsidR="00D14F58" w:rsidRDefault="00D14F58" w:rsidP="00D14F58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Hur märks det?</w:t>
      </w:r>
    </w:p>
    <w:p w:rsidR="00D14F58" w:rsidRDefault="00D14F58" w:rsidP="00D14F58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Vilken blir effekten?</w:t>
      </w:r>
    </w:p>
    <w:p w:rsidR="00145478" w:rsidRDefault="00145478" w:rsidP="00D14F58">
      <w:pPr>
        <w:pStyle w:val="ListParagraph"/>
        <w:ind w:left="1440"/>
        <w:rPr>
          <w:lang w:val="sv-SE"/>
        </w:rPr>
      </w:pPr>
    </w:p>
    <w:p w:rsidR="00145478" w:rsidRDefault="00145478" w:rsidP="00D14F58">
      <w:pPr>
        <w:pStyle w:val="ListParagraph"/>
        <w:ind w:left="1440"/>
        <w:rPr>
          <w:lang w:val="sv-SE"/>
        </w:rPr>
      </w:pPr>
    </w:p>
    <w:p w:rsidR="00145478" w:rsidRDefault="00145478" w:rsidP="00145478">
      <w:pPr>
        <w:rPr>
          <w:lang w:val="sv-SE"/>
        </w:rPr>
      </w:pPr>
      <w:r w:rsidRPr="00145478">
        <w:rPr>
          <w:lang w:val="sv-SE"/>
        </w:rPr>
        <w:t>Motiv</w:t>
      </w:r>
    </w:p>
    <w:p w:rsidR="00145478" w:rsidRDefault="00145478" w:rsidP="00145478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Vilka motiv skildras i verket?</w:t>
      </w:r>
      <w:r w:rsidR="00BE1438">
        <w:rPr>
          <w:lang w:val="sv-SE"/>
        </w:rPr>
        <w:t xml:space="preserve"> (konkret vilka typsituationer som skildras)</w:t>
      </w:r>
    </w:p>
    <w:p w:rsidR="00BE1438" w:rsidRDefault="00BB278A" w:rsidP="00BE1438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>Typsituationer: e</w:t>
      </w:r>
      <w:r w:rsidR="00BE1438">
        <w:rPr>
          <w:lang w:val="sv-SE"/>
        </w:rPr>
        <w:t>xempelvis</w:t>
      </w:r>
      <w:r w:rsidR="00831B1A">
        <w:rPr>
          <w:lang w:val="sv-SE"/>
        </w:rPr>
        <w:t xml:space="preserve"> </w:t>
      </w:r>
      <w:r w:rsidR="00376473">
        <w:rPr>
          <w:lang w:val="sv-SE"/>
        </w:rPr>
        <w:t>släktfejden i Romeo och Julia</w:t>
      </w:r>
      <w:r w:rsidR="00AD4155">
        <w:rPr>
          <w:lang w:val="sv-SE"/>
        </w:rPr>
        <w:t xml:space="preserve">, </w:t>
      </w:r>
      <w:r w:rsidR="00A923F8">
        <w:rPr>
          <w:lang w:val="sv-SE"/>
        </w:rPr>
        <w:t>förälder-barn, hjälten besegrar skurken</w:t>
      </w:r>
    </w:p>
    <w:p w:rsidR="00BB278A" w:rsidRPr="00145478" w:rsidRDefault="00BB278A" w:rsidP="00BE1438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 xml:space="preserve">Typkaraktärer: den svage blir stark, den elaka styvmodern, </w:t>
      </w:r>
      <w:r w:rsidR="00A923F8">
        <w:rPr>
          <w:lang w:val="sv-SE"/>
        </w:rPr>
        <w:t>den fula ankungen</w:t>
      </w:r>
    </w:p>
    <w:p w:rsidR="00CD6B00" w:rsidRDefault="00CD6B00" w:rsidP="00CD6B00">
      <w:pPr>
        <w:rPr>
          <w:lang w:val="sv-SE"/>
        </w:rPr>
      </w:pPr>
      <w:r>
        <w:rPr>
          <w:lang w:val="sv-SE"/>
        </w:rPr>
        <w:t>Tema</w:t>
      </w:r>
    </w:p>
    <w:p w:rsidR="00145478" w:rsidRDefault="00145478" w:rsidP="00145478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Vilket tema (underliggande ämne) skildras i verket?</w:t>
      </w:r>
      <w:r w:rsidR="0074198E">
        <w:rPr>
          <w:lang w:val="sv-SE"/>
        </w:rPr>
        <w:t xml:space="preserve"> (abstrakt, vilken underliggande tanke uttrycker verket?)</w:t>
      </w:r>
      <w:r w:rsidR="009609DE">
        <w:rPr>
          <w:lang w:val="sv-SE"/>
        </w:rPr>
        <w:t xml:space="preserve"> Hittas genom att tolka, läsa mellan raderna.</w:t>
      </w:r>
    </w:p>
    <w:p w:rsidR="00831B1A" w:rsidRPr="00145478" w:rsidRDefault="00831B1A" w:rsidP="00831B1A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>Exempelvis olycklig kärlek, att bli vuxen, a</w:t>
      </w:r>
      <w:r w:rsidR="003F10D2">
        <w:rPr>
          <w:lang w:val="sv-SE"/>
        </w:rPr>
        <w:t xml:space="preserve">tt finna kärleken, utanförskap, hämnd, död, plikt och </w:t>
      </w:r>
      <w:r>
        <w:rPr>
          <w:lang w:val="sv-SE"/>
        </w:rPr>
        <w:t>nöje, sökandet efter sig själv</w:t>
      </w:r>
      <w:r w:rsidR="00A923F8">
        <w:rPr>
          <w:lang w:val="sv-SE"/>
        </w:rPr>
        <w:t>, vikten av att aldrig ge aldrig upp</w:t>
      </w:r>
      <w:r w:rsidR="003F10D2">
        <w:rPr>
          <w:lang w:val="sv-SE"/>
        </w:rPr>
        <w:t>, onda mot det goda</w:t>
      </w:r>
    </w:p>
    <w:p w:rsidR="00CD6B00" w:rsidRDefault="00CD6B00" w:rsidP="00CD6B00">
      <w:pPr>
        <w:rPr>
          <w:lang w:val="sv-SE"/>
        </w:rPr>
      </w:pPr>
      <w:bookmarkStart w:id="0" w:name="_GoBack"/>
      <w:bookmarkEnd w:id="0"/>
    </w:p>
    <w:p w:rsidR="00CD6B00" w:rsidRPr="00CD6B00" w:rsidRDefault="00CD6B00" w:rsidP="00CD6B00">
      <w:pPr>
        <w:rPr>
          <w:lang w:val="sv-SE"/>
        </w:rPr>
      </w:pPr>
    </w:p>
    <w:sectPr w:rsidR="00CD6B00" w:rsidRPr="00CD6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65A8"/>
    <w:multiLevelType w:val="hybridMultilevel"/>
    <w:tmpl w:val="D0A608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063ED"/>
    <w:multiLevelType w:val="hybridMultilevel"/>
    <w:tmpl w:val="AFBEA6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95C35"/>
    <w:multiLevelType w:val="hybridMultilevel"/>
    <w:tmpl w:val="6C2C61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063C11"/>
    <w:multiLevelType w:val="hybridMultilevel"/>
    <w:tmpl w:val="44EEE1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38"/>
    <w:rsid w:val="00134CF8"/>
    <w:rsid w:val="00145478"/>
    <w:rsid w:val="00166197"/>
    <w:rsid w:val="002768CB"/>
    <w:rsid w:val="00376473"/>
    <w:rsid w:val="003E75D8"/>
    <w:rsid w:val="003F10D2"/>
    <w:rsid w:val="005D32E8"/>
    <w:rsid w:val="006B7F42"/>
    <w:rsid w:val="0074198E"/>
    <w:rsid w:val="007A4A38"/>
    <w:rsid w:val="00831B1A"/>
    <w:rsid w:val="009609DE"/>
    <w:rsid w:val="00A923F8"/>
    <w:rsid w:val="00AD4155"/>
    <w:rsid w:val="00B83300"/>
    <w:rsid w:val="00BB278A"/>
    <w:rsid w:val="00BE1438"/>
    <w:rsid w:val="00CC6FFB"/>
    <w:rsid w:val="00CD6B00"/>
    <w:rsid w:val="00D14F58"/>
    <w:rsid w:val="00D167B6"/>
    <w:rsid w:val="00DC1A03"/>
    <w:rsid w:val="00DC7E70"/>
    <w:rsid w:val="00EC46CC"/>
    <w:rsid w:val="00ED5B9C"/>
    <w:rsid w:val="00F3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B9C9"/>
  <w15:chartTrackingRefBased/>
  <w15:docId w15:val="{8FE47F96-9F37-4C26-A817-F059E04B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7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6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7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4B8805D8DF043A0F4134BFB164FEE" ma:contentTypeVersion="3" ma:contentTypeDescription="Create a new document." ma:contentTypeScope="" ma:versionID="ca04b7a63823dfd50b1065e30ddaf835">
  <xsd:schema xmlns:xsd="http://www.w3.org/2001/XMLSchema" xmlns:xs="http://www.w3.org/2001/XMLSchema" xmlns:p="http://schemas.microsoft.com/office/2006/metadata/properties" xmlns:ns2="81c176f6-9278-42a9-a390-9bd99e7d9ff6" targetNamespace="http://schemas.microsoft.com/office/2006/metadata/properties" ma:root="true" ma:fieldsID="8bc1dc8eda9d28898541b41fd49dbf23" ns2:_="">
    <xsd:import namespace="81c176f6-9278-42a9-a390-9bd99e7d9f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176f6-9278-42a9-a390-9bd99e7d9f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c176f6-9278-42a9-a390-9bd99e7d9ff6">86658058-cb81-4da2-838d-c7e9557a2b4c</ReferenceId>
  </documentManagement>
</p:properties>
</file>

<file path=customXml/itemProps1.xml><?xml version="1.0" encoding="utf-8"?>
<ds:datastoreItem xmlns:ds="http://schemas.openxmlformats.org/officeDocument/2006/customXml" ds:itemID="{7D5E7591-75B1-4067-8D3D-15BB675C2ECA}"/>
</file>

<file path=customXml/itemProps2.xml><?xml version="1.0" encoding="utf-8"?>
<ds:datastoreItem xmlns:ds="http://schemas.openxmlformats.org/officeDocument/2006/customXml" ds:itemID="{BF5E1B2E-A3BF-4B80-B7FC-F5F0B20EC2EE}"/>
</file>

<file path=customXml/itemProps3.xml><?xml version="1.0" encoding="utf-8"?>
<ds:datastoreItem xmlns:ds="http://schemas.openxmlformats.org/officeDocument/2006/customXml" ds:itemID="{4B7D0474-6EAE-4FD2-A2C9-C4746D0E0886}"/>
</file>

<file path=docProps/app.xml><?xml version="1.0" encoding="utf-8"?>
<Properties xmlns="http://schemas.openxmlformats.org/officeDocument/2006/extended-properties" xmlns:vt="http://schemas.openxmlformats.org/officeDocument/2006/docPropsVTypes">
  <Template>866E472A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School Luxembourg I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2018-05-16T07:53:00Z</dcterms:created>
  <dcterms:modified xsi:type="dcterms:W3CDTF">2018-05-29T10:45:00Z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0x010100DF34B8805D8DF043A0F4134BFB164FEE</vt:lpwstr>
  </property>
</Properties>
</file>