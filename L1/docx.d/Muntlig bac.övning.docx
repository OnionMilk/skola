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8C" w:rsidRDefault="00E47D6C" w:rsidP="00C677CC">
      <w:pPr>
        <w:pStyle w:val="Title"/>
        <w:rPr>
          <w:lang w:val="sv-SE"/>
        </w:rPr>
      </w:pPr>
      <w:r>
        <w:rPr>
          <w:lang w:val="sv-SE"/>
        </w:rPr>
        <w:t>Muntlig redovisning: övning inför Bac.</w:t>
      </w:r>
    </w:p>
    <w:p w:rsidR="00E47D6C" w:rsidRDefault="00E47D6C">
      <w:pPr>
        <w:rPr>
          <w:lang w:val="sv-SE"/>
        </w:rPr>
      </w:pPr>
      <w:r>
        <w:rPr>
          <w:lang w:val="sv-SE"/>
        </w:rPr>
        <w:t>Namn:________________________________</w:t>
      </w:r>
    </w:p>
    <w:p w:rsidR="00E47D6C" w:rsidRDefault="00E47D6C">
      <w:pPr>
        <w:rPr>
          <w:lang w:val="sv-SE"/>
        </w:rPr>
      </w:pPr>
      <w:r>
        <w:rPr>
          <w:lang w:val="sv-SE"/>
        </w:rPr>
        <w:t>Jag har lyssnat och gett återkoppling till ________________________________ som har redovisat __________________________________________.</w:t>
      </w:r>
    </w:p>
    <w:p w:rsidR="00E47D6C" w:rsidRDefault="00E47D6C">
      <w:pPr>
        <w:rPr>
          <w:lang w:val="sv-SE"/>
        </w:rPr>
      </w:pPr>
      <w:r>
        <w:rPr>
          <w:lang w:val="sv-SE"/>
        </w:rPr>
        <w:t>Hen talade i ____________ minuter själv och _________________ totalt med hjälp av mina frågor.</w:t>
      </w:r>
    </w:p>
    <w:p w:rsidR="00E47D6C" w:rsidRDefault="00E47D6C">
      <w:pPr>
        <w:rPr>
          <w:lang w:val="sv-SE"/>
        </w:rPr>
      </w:pPr>
      <w:r>
        <w:rPr>
          <w:lang w:val="sv-SE"/>
        </w:rPr>
        <w:t>Frågorna jag ställde var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7D6C" w:rsidRPr="00727A0A" w:rsidRDefault="00E47D6C">
      <w:pPr>
        <w:rPr>
          <w:rFonts w:asciiTheme="majorHAnsi" w:hAnsiTheme="majorHAnsi"/>
          <w:b/>
          <w:sz w:val="28"/>
          <w:szCs w:val="28"/>
          <w:lang w:val="sv-SE"/>
        </w:rPr>
      </w:pPr>
      <w:r>
        <w:rPr>
          <w:lang w:val="sv-SE"/>
        </w:rPr>
        <w:t xml:space="preserve"> </w:t>
      </w:r>
      <w:r w:rsidRPr="00727A0A">
        <w:rPr>
          <w:rFonts w:asciiTheme="majorHAnsi" w:hAnsiTheme="majorHAnsi"/>
          <w:b/>
          <w:sz w:val="28"/>
          <w:szCs w:val="28"/>
          <w:lang w:val="sv-SE"/>
        </w:rPr>
        <w:t>Punkter och kommentarer:</w:t>
      </w:r>
    </w:p>
    <w:p w:rsidR="00E47D6C" w:rsidRDefault="00E47D6C">
      <w:pPr>
        <w:rPr>
          <w:lang w:val="sv-SE"/>
        </w:rPr>
      </w:pPr>
      <w:r>
        <w:rPr>
          <w:lang w:val="sv-SE"/>
        </w:rPr>
        <w:t>Introduktion:</w:t>
      </w:r>
    </w:p>
    <w:p w:rsidR="00E47D6C" w:rsidRDefault="00E47D6C" w:rsidP="00E47D6C">
      <w:pPr>
        <w:pStyle w:val="ListParagraph"/>
        <w:numPr>
          <w:ilvl w:val="0"/>
          <w:numId w:val="1"/>
        </w:numPr>
        <w:rPr>
          <w:lang w:val="sv-SE"/>
        </w:rPr>
      </w:pPr>
      <w:r w:rsidRPr="00E47D6C">
        <w:rPr>
          <w:lang w:val="sv-SE"/>
        </w:rPr>
        <w:t>Introducerar text, författare och år</w:t>
      </w:r>
    </w:p>
    <w:p w:rsidR="00E47D6C" w:rsidRPr="00E47D6C" w:rsidRDefault="002C6803" w:rsidP="00E47D6C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Har dessutom en o</w:t>
      </w:r>
      <w:r w:rsidR="00E47D6C">
        <w:rPr>
          <w:lang w:val="sv-SE"/>
        </w:rPr>
        <w:t>riginell  inledning</w:t>
      </w:r>
      <w:r>
        <w:rPr>
          <w:lang w:val="sv-SE"/>
        </w:rPr>
        <w:t xml:space="preserve"> </w:t>
      </w:r>
      <w:r w:rsidR="00E47D6C">
        <w:rPr>
          <w:lang w:val="sv-SE"/>
        </w:rPr>
        <w:t>(öppnar med citat, sammanfattar, sätter in i ett sammanhang</w:t>
      </w:r>
      <w:r>
        <w:rPr>
          <w:lang w:val="sv-SE"/>
        </w:rPr>
        <w:t xml:space="preserve"> </w:t>
      </w:r>
      <w:r w:rsidR="00E47D6C">
        <w:rPr>
          <w:lang w:val="sv-SE"/>
        </w:rPr>
        <w:t>etc.)</w:t>
      </w:r>
    </w:p>
    <w:p w:rsidR="00E47D6C" w:rsidRDefault="00E47D6C">
      <w:pPr>
        <w:rPr>
          <w:lang w:val="sv-SE"/>
        </w:rPr>
      </w:pPr>
      <w:r>
        <w:rPr>
          <w:lang w:val="sv-SE"/>
        </w:rPr>
        <w:t>Innehåll:</w:t>
      </w:r>
    </w:p>
    <w:p w:rsidR="00E47D6C" w:rsidRDefault="00E47D6C" w:rsidP="00E47D6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Sammanfattar huvudtankarna i texten</w:t>
      </w:r>
    </w:p>
    <w:p w:rsidR="00E47D6C" w:rsidRDefault="00E47D6C" w:rsidP="00E47D6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Ser budskap, syfte, mottagare etc.</w:t>
      </w:r>
    </w:p>
    <w:p w:rsidR="007161C5" w:rsidRDefault="007161C5" w:rsidP="00E47D6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Tolkar innehållet, stämning, miljö, karaktärer</w:t>
      </w:r>
      <w:r w:rsidR="00C91AF5">
        <w:rPr>
          <w:lang w:val="sv-SE"/>
        </w:rPr>
        <w:t xml:space="preserve"> (dikt och novell)</w:t>
      </w:r>
    </w:p>
    <w:p w:rsidR="007161C5" w:rsidRDefault="007161C5" w:rsidP="00E47D6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Analyserar argumentationen (tes, argument, motargument</w:t>
      </w:r>
      <w:r w:rsidR="00B10DBC">
        <w:rPr>
          <w:lang w:val="sv-SE"/>
        </w:rPr>
        <w:t xml:space="preserve">) </w:t>
      </w:r>
      <w:r w:rsidR="00C91AF5">
        <w:rPr>
          <w:lang w:val="sv-SE"/>
        </w:rPr>
        <w:t>(sakprosa)</w:t>
      </w:r>
    </w:p>
    <w:p w:rsidR="00E47D6C" w:rsidRPr="00E47D6C" w:rsidRDefault="00E47D6C" w:rsidP="00E47D6C">
      <w:pPr>
        <w:pStyle w:val="ListParagraph"/>
        <w:ind w:left="1425"/>
        <w:rPr>
          <w:lang w:val="sv-SE"/>
        </w:rPr>
      </w:pPr>
    </w:p>
    <w:p w:rsidR="00E47D6C" w:rsidRDefault="00E47D6C">
      <w:pPr>
        <w:rPr>
          <w:lang w:val="sv-SE"/>
        </w:rPr>
      </w:pPr>
      <w:r>
        <w:rPr>
          <w:lang w:val="sv-SE"/>
        </w:rPr>
        <w:t>Form</w:t>
      </w:r>
    </w:p>
    <w:p w:rsidR="007161C5" w:rsidRDefault="007161C5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komposition</w:t>
      </w:r>
    </w:p>
    <w:p w:rsidR="00E47D6C" w:rsidRDefault="00927D7C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Stil och välvalda textexempel</w:t>
      </w:r>
      <w:r w:rsidR="00FC67B5">
        <w:rPr>
          <w:lang w:val="sv-SE"/>
        </w:rPr>
        <w:t xml:space="preserve"> (rim, stilistiska figurer, bildspråk, symboler, </w:t>
      </w:r>
      <w:r w:rsidR="000D30A2">
        <w:rPr>
          <w:lang w:val="sv-SE"/>
        </w:rPr>
        <w:t xml:space="preserve">nyckelord, </w:t>
      </w:r>
      <w:r w:rsidR="00FC67B5">
        <w:rPr>
          <w:lang w:val="sv-SE"/>
        </w:rPr>
        <w:t>ordval, meningsbyggnad</w:t>
      </w:r>
      <w:r w:rsidR="000D30A2">
        <w:rPr>
          <w:lang w:val="sv-SE"/>
        </w:rPr>
        <w:t>, saklig/personlig</w:t>
      </w:r>
      <w:r w:rsidR="00FC67B5">
        <w:rPr>
          <w:lang w:val="sv-SE"/>
        </w:rPr>
        <w:t xml:space="preserve"> etc. </w:t>
      </w:r>
    </w:p>
    <w:p w:rsidR="00927D7C" w:rsidRDefault="00927D7C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Språk och välvalda textexempel</w:t>
      </w:r>
    </w:p>
    <w:p w:rsidR="007161C5" w:rsidRDefault="007161C5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Författarens </w:t>
      </w:r>
      <w:r w:rsidR="00A80E9F">
        <w:rPr>
          <w:lang w:val="sv-SE"/>
        </w:rPr>
        <w:t xml:space="preserve">(skribentens) </w:t>
      </w:r>
      <w:r>
        <w:rPr>
          <w:lang w:val="sv-SE"/>
        </w:rPr>
        <w:t>närvaro och anpassning</w:t>
      </w:r>
    </w:p>
    <w:p w:rsidR="00B10DBC" w:rsidRPr="00E47D6C" w:rsidRDefault="00B10DBC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Hur används diktjaget/ karaktärer/berättarröst etc. (dikt och novell)</w:t>
      </w:r>
    </w:p>
    <w:p w:rsidR="00E47D6C" w:rsidRDefault="00E47D6C">
      <w:pPr>
        <w:rPr>
          <w:lang w:val="sv-SE"/>
        </w:rPr>
      </w:pPr>
      <w:r>
        <w:rPr>
          <w:lang w:val="sv-SE"/>
        </w:rPr>
        <w:t>Reflektioner och kopplingar</w:t>
      </w:r>
    </w:p>
    <w:p w:rsidR="00927D7C" w:rsidRDefault="00927D7C" w:rsidP="00927D7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Andra texter</w:t>
      </w:r>
    </w:p>
    <w:p w:rsidR="00927D7C" w:rsidRDefault="00927D7C" w:rsidP="00927D7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Till en diskurs (historisk, samhällelig</w:t>
      </w:r>
      <w:r w:rsidR="0065125C">
        <w:rPr>
          <w:lang w:val="sv-SE"/>
        </w:rPr>
        <w:t>, litterär inriktning</w:t>
      </w:r>
      <w:r>
        <w:rPr>
          <w:lang w:val="sv-SE"/>
        </w:rPr>
        <w:t xml:space="preserve"> etc.)</w:t>
      </w:r>
    </w:p>
    <w:p w:rsidR="00927D7C" w:rsidRDefault="00927D7C" w:rsidP="00927D7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Författarens andra verk, typiska sätt att skriva</w:t>
      </w:r>
    </w:p>
    <w:p w:rsidR="00E47D6C" w:rsidRPr="007A4787" w:rsidRDefault="00927D7C" w:rsidP="007A4787">
      <w:pPr>
        <w:pStyle w:val="ListParagraph"/>
        <w:numPr>
          <w:ilvl w:val="0"/>
          <w:numId w:val="4"/>
        </w:numPr>
        <w:rPr>
          <w:lang w:val="sv-SE"/>
        </w:rPr>
      </w:pPr>
      <w:bookmarkStart w:id="0" w:name="_GoBack"/>
      <w:bookmarkEnd w:id="0"/>
      <w:r>
        <w:rPr>
          <w:lang w:val="sv-SE"/>
        </w:rPr>
        <w:t>Relevans, trovärdighet</w:t>
      </w:r>
      <w:r w:rsidR="00BD4CDB">
        <w:rPr>
          <w:lang w:val="sv-SE"/>
        </w:rPr>
        <w:t xml:space="preserve">, </w:t>
      </w:r>
      <w:r w:rsidR="007A4787">
        <w:rPr>
          <w:lang w:val="sv-SE"/>
        </w:rPr>
        <w:t>ställningstagande</w:t>
      </w:r>
      <w:r w:rsidR="00830DCF">
        <w:rPr>
          <w:lang w:val="sv-SE"/>
        </w:rPr>
        <w:t xml:space="preserve"> </w:t>
      </w:r>
    </w:p>
    <w:sectPr w:rsidR="00E47D6C" w:rsidRPr="007A4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4A87"/>
    <w:multiLevelType w:val="hybridMultilevel"/>
    <w:tmpl w:val="CBD0842E"/>
    <w:lvl w:ilvl="0" w:tplc="1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FA06771"/>
    <w:multiLevelType w:val="hybridMultilevel"/>
    <w:tmpl w:val="69681BF8"/>
    <w:lvl w:ilvl="0" w:tplc="1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A477957"/>
    <w:multiLevelType w:val="hybridMultilevel"/>
    <w:tmpl w:val="A7BE9B58"/>
    <w:lvl w:ilvl="0" w:tplc="1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55A7315"/>
    <w:multiLevelType w:val="hybridMultilevel"/>
    <w:tmpl w:val="555409CC"/>
    <w:lvl w:ilvl="0" w:tplc="1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6C"/>
    <w:rsid w:val="000D30A2"/>
    <w:rsid w:val="002C6803"/>
    <w:rsid w:val="0065125C"/>
    <w:rsid w:val="007161C5"/>
    <w:rsid w:val="00727A0A"/>
    <w:rsid w:val="007A4787"/>
    <w:rsid w:val="00830DCF"/>
    <w:rsid w:val="00927D7C"/>
    <w:rsid w:val="00A4048C"/>
    <w:rsid w:val="00A80E9F"/>
    <w:rsid w:val="00B10DBC"/>
    <w:rsid w:val="00B310F0"/>
    <w:rsid w:val="00BD4CDB"/>
    <w:rsid w:val="00BE2B36"/>
    <w:rsid w:val="00C677CC"/>
    <w:rsid w:val="00C91AF5"/>
    <w:rsid w:val="00E47D6C"/>
    <w:rsid w:val="00EE1C5A"/>
    <w:rsid w:val="00F61BA6"/>
    <w:rsid w:val="00F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4B8805D8DF043A0F4134BFB164FEE" ma:contentTypeVersion="1" ma:contentTypeDescription="Create a new document." ma:contentTypeScope="" ma:versionID="5bd03ac94418e6686498231a444fef14">
  <xsd:schema xmlns:xsd="http://www.w3.org/2001/XMLSchema" xmlns:xs="http://www.w3.org/2001/XMLSchema" xmlns:p="http://schemas.microsoft.com/office/2006/metadata/properties" xmlns:ns2="81c176f6-9278-42a9-a390-9bd99e7d9ff6" targetNamespace="http://schemas.microsoft.com/office/2006/metadata/properties" ma:root="true" ma:fieldsID="f420f6c79f2bc14dc575c7504cb9cad5" ns2:_="">
    <xsd:import namespace="81c176f6-9278-42a9-a390-9bd99e7d9ff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176f6-9278-42a9-a390-9bd99e7d9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c176f6-9278-42a9-a390-9bd99e7d9ff6">8042c57b-e946-47de-b37e-c2df3ed79eed</ReferenceId>
  </documentManagement>
</p:properties>
</file>

<file path=customXml/itemProps1.xml><?xml version="1.0" encoding="utf-8"?>
<ds:datastoreItem xmlns:ds="http://schemas.openxmlformats.org/officeDocument/2006/customXml" ds:itemID="{6C67B252-32FB-4879-ACE1-E5D4CC4255A2}"/>
</file>

<file path=customXml/itemProps2.xml><?xml version="1.0" encoding="utf-8"?>
<ds:datastoreItem xmlns:ds="http://schemas.openxmlformats.org/officeDocument/2006/customXml" ds:itemID="{E828F70A-A07E-4E60-8140-92A73B1C8731}"/>
</file>

<file path=customXml/itemProps3.xml><?xml version="1.0" encoding="utf-8"?>
<ds:datastoreItem xmlns:ds="http://schemas.openxmlformats.org/officeDocument/2006/customXml" ds:itemID="{C6DB53DA-82C8-440F-B7B7-55AA8CEA6C1C}"/>
</file>

<file path=docProps/app.xml><?xml version="1.0" encoding="utf-8"?>
<Properties xmlns="http://schemas.openxmlformats.org/officeDocument/2006/extended-properties" xmlns:vt="http://schemas.openxmlformats.org/officeDocument/2006/docPropsVTypes">
  <Template>7E271ABE</Template>
  <TotalTime>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Euroschool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2016-04-20T10:12:00Z</dcterms:created>
  <dcterms:modified xsi:type="dcterms:W3CDTF">2016-05-25T07:18:00Z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0x010100DF34B8805D8DF043A0F4134BFB164FEE</vt:lpwstr>
  </property>
</Properties>
</file>